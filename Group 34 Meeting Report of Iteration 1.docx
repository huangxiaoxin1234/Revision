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2C4A296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E1665D">
              <w:rPr>
                <w:rFonts w:cstheme="minorHAnsi"/>
              </w:rPr>
              <w:t>34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6FEDF2" w:rsidR="002B2D13" w:rsidRPr="00E1665D" w:rsidRDefault="00E1665D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axin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Huang</w:t>
            </w:r>
          </w:p>
        </w:tc>
        <w:tc>
          <w:tcPr>
            <w:tcW w:w="1779" w:type="dxa"/>
          </w:tcPr>
          <w:p w14:paraId="2727D4AE" w14:textId="77777777" w:rsidR="002B2D13" w:rsidRPr="000547C0" w:rsidRDefault="00BC49EA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A4EE30" w:rsidR="002B2D13" w:rsidRPr="000547C0" w:rsidRDefault="00E1665D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Jiajun</w:t>
            </w:r>
            <w:proofErr w:type="spellEnd"/>
            <w:r>
              <w:rPr>
                <w:rFonts w:cstheme="minorHAnsi"/>
              </w:rPr>
              <w:t xml:space="preserve"> Du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BC49E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6D23F5F" w:rsidR="00212D56" w:rsidRPr="00E1665D" w:rsidRDefault="00E1665D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huhua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Yu, Lei Xiao, </w:t>
            </w:r>
            <w:proofErr w:type="spellStart"/>
            <w:r>
              <w:rPr>
                <w:rFonts w:eastAsia="黑体" w:cstheme="minorHAnsi"/>
                <w:lang w:eastAsia="zh-CN"/>
              </w:rPr>
              <w:t>Jiajun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Du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B5239C8" w:rsidR="00212D56" w:rsidRPr="000547C0" w:rsidRDefault="00E1665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Nobody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C49EA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1E8B68C9" w14:textId="77777777" w:rsidR="00E1665D" w:rsidRPr="00E1665D" w:rsidRDefault="00E1665D" w:rsidP="00E1665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</w:pPr>
            <w:r w:rsidRPr="00E1665D"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  <w:t>Record a Stakeholder Register.</w:t>
            </w:r>
          </w:p>
          <w:p w14:paraId="2EDE499F" w14:textId="1E88A9DB" w:rsidR="00E1665D" w:rsidRPr="00E1665D" w:rsidRDefault="0087106A" w:rsidP="00E1665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373A3C"/>
                <w:sz w:val="24"/>
                <w:szCs w:val="24"/>
                <w:lang w:eastAsia="zh-CN"/>
              </w:rPr>
              <w:t>P</w:t>
            </w:r>
            <w:r>
              <w:rPr>
                <w:rFonts w:ascii="Segoe UI" w:eastAsia="宋体" w:hAnsi="Segoe UI" w:cs="Segoe UI"/>
                <w:color w:val="373A3C"/>
                <w:sz w:val="24"/>
                <w:szCs w:val="24"/>
                <w:lang w:eastAsia="zh-CN"/>
              </w:rPr>
              <w:t>ersonal Template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273D13B" w:rsidR="002B2D13" w:rsidRPr="000547C0" w:rsidRDefault="00E1665D">
            <w:pPr>
              <w:rPr>
                <w:rFonts w:cstheme="minorHAnsi"/>
              </w:rPr>
            </w:pPr>
            <w:r>
              <w:rPr>
                <w:rFonts w:cstheme="minorHAnsi"/>
              </w:rPr>
              <w:t>Record a 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BC49EA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6DDD29B4" w:rsidR="002B2D13" w:rsidRPr="000547C0" w:rsidRDefault="00E1665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</w:tr>
    </w:tbl>
    <w:p w14:paraId="674793E3" w14:textId="77777777" w:rsidR="002B2D13" w:rsidRPr="000547C0" w:rsidRDefault="00BC49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CF2156F" w:rsidR="002B2D13" w:rsidRPr="000547C0" w:rsidRDefault="00E1665D">
      <w:pPr>
        <w:rPr>
          <w:rFonts w:cstheme="minorHAnsi"/>
        </w:rPr>
      </w:pPr>
      <w:r>
        <w:rPr>
          <w:rFonts w:cstheme="minorHAnsi"/>
        </w:rPr>
        <w:t xml:space="preserve">We discuss about how to make form and fill in the </w:t>
      </w:r>
      <w:proofErr w:type="gramStart"/>
      <w:r>
        <w:rPr>
          <w:rFonts w:cstheme="minorHAnsi"/>
        </w:rPr>
        <w:t xml:space="preserve">blanks </w:t>
      </w:r>
      <w:r w:rsidR="005D3A40">
        <w:rPr>
          <w:rFonts w:cstheme="minorHAnsi"/>
        </w:rPr>
        <w:t>.</w:t>
      </w:r>
      <w:proofErr w:type="gramEnd"/>
    </w:p>
    <w:p w14:paraId="109ADBA9" w14:textId="77777777" w:rsidR="002B2D13" w:rsidRPr="000547C0" w:rsidRDefault="00BC49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ACDBCA6" w:rsidR="002B2D13" w:rsidRPr="000547C0" w:rsidRDefault="005D3A40">
      <w:pPr>
        <w:rPr>
          <w:rFonts w:cstheme="minorHAnsi"/>
        </w:rPr>
      </w:pPr>
      <w:r>
        <w:rPr>
          <w:rFonts w:cstheme="minorHAnsi"/>
        </w:rPr>
        <w:t>We have a great discuss and finally finish our first cooperation though it is not so fluent.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C49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C49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C49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202B3DD" w:rsidR="002B2D13" w:rsidRPr="000547C0" w:rsidRDefault="005D3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T</w:t>
            </w:r>
            <w:r>
              <w:rPr>
                <w:rFonts w:eastAsia="黑体" w:cstheme="minorHAnsi"/>
                <w:lang w:eastAsia="zh-CN"/>
              </w:rPr>
              <w:t>able format editing</w:t>
            </w:r>
          </w:p>
        </w:tc>
        <w:tc>
          <w:tcPr>
            <w:tcW w:w="3060" w:type="dxa"/>
          </w:tcPr>
          <w:p w14:paraId="06BF676B" w14:textId="27B9C0DC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Daxin</w:t>
            </w:r>
            <w:proofErr w:type="spellEnd"/>
            <w:r>
              <w:rPr>
                <w:rFonts w:cstheme="minorHAnsi"/>
              </w:rPr>
              <w:t xml:space="preserve"> Huang</w:t>
            </w:r>
          </w:p>
        </w:tc>
        <w:tc>
          <w:tcPr>
            <w:tcW w:w="1854" w:type="dxa"/>
          </w:tcPr>
          <w:p w14:paraId="77EF2373" w14:textId="76C044A2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Wednesday, 15 September 2021, 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7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: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4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2 PM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794A62F" w:rsidR="002B2D13" w:rsidRPr="000547C0" w:rsidRDefault="005D3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requirements</w:t>
            </w:r>
          </w:p>
        </w:tc>
        <w:tc>
          <w:tcPr>
            <w:tcW w:w="3060" w:type="dxa"/>
          </w:tcPr>
          <w:p w14:paraId="7376FD88" w14:textId="00EE0BA2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  <w:tc>
          <w:tcPr>
            <w:tcW w:w="1854" w:type="dxa"/>
          </w:tcPr>
          <w:p w14:paraId="36E951F4" w14:textId="2D8CEFAC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Wednesday, 15 September 2021, 8: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00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 PM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40BC183B" w:rsidR="002B2D13" w:rsidRPr="000547C0" w:rsidRDefault="005D3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Check and submit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17B34E6B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35CA63F5" w:rsidR="002B2D13" w:rsidRPr="000547C0" w:rsidRDefault="005D3A40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Wednesday, 15 September 2021, 8:12 PM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6357BCCB" w:rsidR="00D62E01" w:rsidRPr="000547C0" w:rsidRDefault="0087106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Template</w:t>
            </w:r>
          </w:p>
        </w:tc>
        <w:tc>
          <w:tcPr>
            <w:tcW w:w="1324" w:type="dxa"/>
          </w:tcPr>
          <w:p w14:paraId="4091F5A5" w14:textId="77777777" w:rsidR="00D62E01" w:rsidRPr="000547C0" w:rsidRDefault="00BC49EA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94FF2BB" w:rsidR="00D62E01" w:rsidRPr="000547C0" w:rsidRDefault="0087106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</w:tr>
    </w:tbl>
    <w:p w14:paraId="678F69FE" w14:textId="77777777" w:rsidR="00D62E01" w:rsidRPr="000547C0" w:rsidRDefault="00BC49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4C9C73D" w:rsidR="00D62E01" w:rsidRPr="000547C0" w:rsidRDefault="0087106A" w:rsidP="00D62E01">
      <w:pPr>
        <w:rPr>
          <w:rFonts w:cstheme="minorHAnsi"/>
        </w:rPr>
      </w:pPr>
      <w:r>
        <w:rPr>
          <w:rFonts w:cstheme="minorHAnsi"/>
        </w:rPr>
        <w:t>We discuss about who will do the personal template and who will organize and upload files</w:t>
      </w:r>
    </w:p>
    <w:p w14:paraId="1804FCAD" w14:textId="77777777" w:rsidR="00D62E01" w:rsidRPr="000547C0" w:rsidRDefault="00BC49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80C875A" w:rsidR="00D62E01" w:rsidRPr="000547C0" w:rsidRDefault="0087106A" w:rsidP="00D62E01">
      <w:pPr>
        <w:rPr>
          <w:rFonts w:cstheme="minorHAnsi"/>
        </w:rPr>
      </w:pPr>
      <w:r>
        <w:rPr>
          <w:rFonts w:cstheme="minorHAnsi"/>
        </w:rPr>
        <w:t>We performed our duties and solved the task perfectly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C49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C49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C49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AF117F8" w:rsidR="00D60069" w:rsidRPr="000547C0" w:rsidRDefault="0087106A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personal template</w:t>
            </w:r>
          </w:p>
        </w:tc>
        <w:tc>
          <w:tcPr>
            <w:tcW w:w="3060" w:type="dxa"/>
          </w:tcPr>
          <w:p w14:paraId="5D1FAAC7" w14:textId="6403DEAD" w:rsidR="00D60069" w:rsidRPr="0087106A" w:rsidRDefault="0087106A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iajun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Du, Lei Xiao and </w:t>
            </w:r>
            <w:proofErr w:type="spellStart"/>
            <w:r>
              <w:rPr>
                <w:rFonts w:eastAsia="黑体" w:cstheme="minorHAnsi"/>
                <w:lang w:eastAsia="zh-CN"/>
              </w:rPr>
              <w:t>Daxin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Huang</w:t>
            </w:r>
          </w:p>
        </w:tc>
        <w:tc>
          <w:tcPr>
            <w:tcW w:w="1854" w:type="dxa"/>
          </w:tcPr>
          <w:p w14:paraId="22E77F38" w14:textId="3AEAE18D" w:rsidR="00D60069" w:rsidRPr="000547C0" w:rsidRDefault="0087106A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Friday, 24 September 2021, 7:3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0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 PM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464C09A6" w:rsidR="00D60069" w:rsidRPr="000547C0" w:rsidRDefault="0087106A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Organize and upload files</w:t>
            </w:r>
          </w:p>
        </w:tc>
        <w:tc>
          <w:tcPr>
            <w:tcW w:w="3060" w:type="dxa"/>
          </w:tcPr>
          <w:p w14:paraId="20BA607F" w14:textId="42446601" w:rsidR="00D60069" w:rsidRPr="000547C0" w:rsidRDefault="0087106A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Shuhua</w:t>
            </w:r>
            <w:proofErr w:type="spellEnd"/>
            <w:r>
              <w:rPr>
                <w:rFonts w:cstheme="minorHAnsi"/>
              </w:rPr>
              <w:t xml:space="preserve"> Yu</w:t>
            </w:r>
          </w:p>
        </w:tc>
        <w:tc>
          <w:tcPr>
            <w:tcW w:w="1854" w:type="dxa"/>
          </w:tcPr>
          <w:p w14:paraId="2914B697" w14:textId="2C7D0CB4" w:rsidR="00D60069" w:rsidRPr="000547C0" w:rsidRDefault="0087106A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Friday, 24 September 2021, 7:36 PM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006DF827" w:rsidR="00D60069" w:rsidRPr="000547C0" w:rsidRDefault="00D60069" w:rsidP="0087106A">
            <w:pPr>
              <w:pStyle w:val="a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76B7F967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78761DFD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BC49EA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BC49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6B9302F" w:rsidR="002B2D13" w:rsidRPr="000547C0" w:rsidRDefault="0087106A">
      <w:pPr>
        <w:rPr>
          <w:rFonts w:cstheme="minorHAnsi"/>
        </w:rPr>
      </w:pPr>
      <w:r>
        <w:rPr>
          <w:rFonts w:cstheme="minorHAnsi"/>
        </w:rPr>
        <w:t xml:space="preserve">Baidu and </w:t>
      </w:r>
      <w:r w:rsidR="00495EF5">
        <w:rPr>
          <w:rFonts w:cstheme="minorHAnsi"/>
        </w:rPr>
        <w:t>teachers’ help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7FBF65A" w:rsidR="00212D56" w:rsidRPr="00495EF5" w:rsidRDefault="00495EF5" w:rsidP="00212D56">
      <w:pPr>
        <w:rPr>
          <w:rFonts w:eastAsia="黑体" w:cstheme="minorHAnsi" w:hint="eastAsia"/>
          <w:lang w:eastAsia="zh-CN"/>
        </w:rPr>
      </w:pPr>
      <w:r>
        <w:rPr>
          <w:rFonts w:eastAsia="黑体" w:cstheme="minorHAnsi"/>
          <w:lang w:eastAsia="zh-CN"/>
        </w:rPr>
        <w:t>Sep 26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336D" w14:textId="77777777" w:rsidR="00BC49EA" w:rsidRDefault="00BC49EA">
      <w:pPr>
        <w:spacing w:before="0" w:after="0"/>
      </w:pPr>
      <w:r>
        <w:separator/>
      </w:r>
    </w:p>
  </w:endnote>
  <w:endnote w:type="continuationSeparator" w:id="0">
    <w:p w14:paraId="3C47A294" w14:textId="77777777" w:rsidR="00BC49EA" w:rsidRDefault="00BC49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5169" w14:textId="77777777" w:rsidR="00BC49EA" w:rsidRDefault="00BC49EA">
      <w:pPr>
        <w:spacing w:before="0" w:after="0"/>
      </w:pPr>
      <w:r>
        <w:separator/>
      </w:r>
    </w:p>
  </w:footnote>
  <w:footnote w:type="continuationSeparator" w:id="0">
    <w:p w14:paraId="1995B3BF" w14:textId="77777777" w:rsidR="00BC49EA" w:rsidRDefault="00BC49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77DE0"/>
    <w:multiLevelType w:val="multilevel"/>
    <w:tmpl w:val="82A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B19F3"/>
    <w:multiLevelType w:val="multilevel"/>
    <w:tmpl w:val="5BD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95EF5"/>
    <w:rsid w:val="004F7189"/>
    <w:rsid w:val="005A7328"/>
    <w:rsid w:val="005D3A40"/>
    <w:rsid w:val="006344A8"/>
    <w:rsid w:val="006C2459"/>
    <w:rsid w:val="006F5CF4"/>
    <w:rsid w:val="00734EEC"/>
    <w:rsid w:val="007F04FA"/>
    <w:rsid w:val="0087106A"/>
    <w:rsid w:val="00A42A9C"/>
    <w:rsid w:val="00B777C6"/>
    <w:rsid w:val="00BC49EA"/>
    <w:rsid w:val="00C1744B"/>
    <w:rsid w:val="00CE4D89"/>
    <w:rsid w:val="00D60069"/>
    <w:rsid w:val="00D62E01"/>
    <w:rsid w:val="00D661EE"/>
    <w:rsid w:val="00E048B4"/>
    <w:rsid w:val="00E1665D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43BBA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杜 佳骏</cp:lastModifiedBy>
  <cp:revision>4</cp:revision>
  <dcterms:created xsi:type="dcterms:W3CDTF">2021-08-05T00:04:00Z</dcterms:created>
  <dcterms:modified xsi:type="dcterms:W3CDTF">2021-11-12T06:41:00Z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